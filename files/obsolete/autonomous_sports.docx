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DA8D" w:themeColor="background2" w:themeTint="99"/>
  <w:body>
    <w:tbl>
      <w:tblPr>
        <w:tblStyle w:val="TableGrid"/>
        <w:tblpPr w:leftFromText="180" w:rightFromText="180" w:tblpY="-445"/>
        <w:tblW w:w="11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7365"/>
        <w:gridCol w:w="3907"/>
      </w:tblGrid>
      <w:tr w:rsidR="008A757C" w14:paraId="138FCD8C" w14:textId="77777777" w:rsidTr="00311D33">
        <w:trPr>
          <w:trHeight w:val="1249"/>
        </w:trPr>
        <w:tc>
          <w:tcPr>
            <w:tcW w:w="11272" w:type="dxa"/>
            <w:gridSpan w:val="2"/>
          </w:tcPr>
          <w:p w14:paraId="50082FF2" w14:textId="60FD8B91" w:rsidR="008A757C" w:rsidRPr="008A757C" w:rsidRDefault="008A757C" w:rsidP="008239BF">
            <w:pPr>
              <w:pStyle w:val="Heading4"/>
              <w:jc w:val="center"/>
              <w:outlineLvl w:val="3"/>
              <w:rPr>
                <w:rFonts w:ascii="Cooper Black" w:hAnsi="Cooper Black"/>
                <w:b w:val="0"/>
                <w:color w:val="656565" w:themeColor="text2" w:themeTint="BF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A757C">
              <w:rPr>
                <w:rFonts w:ascii="Cooper Black" w:hAnsi="Cooper Black"/>
                <w:b w:val="0"/>
                <w:color w:val="656565" w:themeColor="text2" w:themeTint="BF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Want to build an autonomous air vehicle?</w:t>
            </w:r>
          </w:p>
          <w:p w14:paraId="3971E226" w14:textId="79E0299E" w:rsidR="008A757C" w:rsidRPr="008A757C" w:rsidRDefault="008A757C" w:rsidP="008239BF">
            <w:pPr>
              <w:pStyle w:val="Heading4"/>
              <w:jc w:val="center"/>
              <w:outlineLvl w:val="3"/>
              <w:rPr>
                <w:rFonts w:ascii="Cooper Black" w:hAnsi="Cooper Black"/>
                <w:b w:val="0"/>
                <w:color w:val="656565" w:themeColor="text2" w:themeTint="BF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A757C">
              <w:rPr>
                <w:rFonts w:ascii="Cooper Black" w:hAnsi="Cooper Black"/>
                <w:b w:val="0"/>
                <w:color w:val="656565" w:themeColor="text2" w:themeTint="BF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Want to implement computer vision algorithms?</w:t>
            </w:r>
          </w:p>
          <w:p w14:paraId="559F9F4A" w14:textId="6524377F" w:rsidR="008A757C" w:rsidRPr="008A757C" w:rsidRDefault="008A757C" w:rsidP="008239BF">
            <w:pPr>
              <w:pStyle w:val="Heading4"/>
              <w:jc w:val="center"/>
              <w:outlineLvl w:val="3"/>
            </w:pPr>
            <w:r w:rsidRPr="008A757C">
              <w:rPr>
                <w:rFonts w:ascii="Cooper Black" w:hAnsi="Cooper Black"/>
                <w:b w:val="0"/>
                <w:color w:val="656565" w:themeColor="text2" w:themeTint="BF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Want to compete against other universities for bragging rights?</w:t>
            </w:r>
          </w:p>
        </w:tc>
      </w:tr>
      <w:tr w:rsidR="008A757C" w14:paraId="42B1588E" w14:textId="74977065" w:rsidTr="00311D33">
        <w:trPr>
          <w:trHeight w:hRule="exact" w:val="11445"/>
        </w:trPr>
        <w:tc>
          <w:tcPr>
            <w:tcW w:w="7365" w:type="dxa"/>
          </w:tcPr>
          <w:p w14:paraId="081FF02E" w14:textId="77777777" w:rsidR="008A757C" w:rsidRDefault="008A757C" w:rsidP="008239BF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226956ED" wp14:editId="02490C47">
                  <wp:extent cx="4638665" cy="3478998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361" cy="349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DC62A" w14:textId="77777777" w:rsidR="008A757C" w:rsidRPr="003478AA" w:rsidRDefault="008A757C" w:rsidP="008239BF">
            <w:pPr>
              <w:pStyle w:val="Heading1"/>
              <w:outlineLvl w:val="0"/>
              <w:rPr>
                <w:color w:val="D55816" w:themeColor="accent2"/>
                <w:sz w:val="72"/>
                <w:szCs w:val="24"/>
              </w:rPr>
            </w:pPr>
            <w:r w:rsidRPr="003478AA">
              <w:rPr>
                <w:color w:val="D55816" w:themeColor="accent2"/>
                <w:sz w:val="72"/>
                <w:szCs w:val="24"/>
              </w:rPr>
              <w:t>Autonomous Sports</w:t>
            </w:r>
          </w:p>
          <w:p w14:paraId="5EB80E99" w14:textId="77777777" w:rsidR="008A757C" w:rsidRDefault="008A757C" w:rsidP="008239BF">
            <w:pPr>
              <w:pStyle w:val="Heading2"/>
              <w:outlineLvl w:val="1"/>
            </w:pPr>
            <w:r>
              <w:t xml:space="preserve">ENGR E-399-36595/E-599-37257 </w:t>
            </w:r>
          </w:p>
          <w:p w14:paraId="66F1471C" w14:textId="6D3869D9" w:rsidR="00497EDA" w:rsidRPr="00497EDA" w:rsidRDefault="00497EDA" w:rsidP="00497EDA">
            <w:pPr>
              <w:pStyle w:val="Heading3"/>
              <w:jc w:val="center"/>
              <w:outlineLvl w:val="2"/>
              <w:rPr>
                <w:i/>
                <w:iCs/>
              </w:rPr>
            </w:pPr>
            <w:r w:rsidRPr="00497EDA">
              <w:rPr>
                <w:i/>
                <w:iCs/>
              </w:rPr>
              <w:t xml:space="preserve">Design, build, and test a lighter-than-air vehicle to </w:t>
            </w:r>
            <w:r>
              <w:rPr>
                <w:i/>
                <w:iCs/>
              </w:rPr>
              <w:t>face off</w:t>
            </w:r>
            <w:r w:rsidRPr="00497EDA">
              <w:rPr>
                <w:i/>
                <w:iCs/>
              </w:rPr>
              <w:t xml:space="preserve"> with other universities</w:t>
            </w:r>
            <w:r>
              <w:rPr>
                <w:i/>
                <w:iCs/>
              </w:rPr>
              <w:t xml:space="preserve"> in head-to-head competition</w:t>
            </w:r>
          </w:p>
          <w:p w14:paraId="5614FF83" w14:textId="140D236B" w:rsidR="008A757C" w:rsidRDefault="00946ECC" w:rsidP="008239BF">
            <w:pPr>
              <w:pStyle w:val="Heading3"/>
              <w:outlineLvl w:val="2"/>
            </w:pPr>
            <w:r>
              <w:t xml:space="preserve">In-person and </w:t>
            </w:r>
            <w:r w:rsidR="008239BF">
              <w:t>Virtual</w:t>
            </w:r>
            <w:r>
              <w:t xml:space="preserve"> meetings</w:t>
            </w:r>
          </w:p>
          <w:p w14:paraId="18FBD203" w14:textId="363935B7" w:rsidR="008A757C" w:rsidRPr="008239BF" w:rsidRDefault="00946ECC" w:rsidP="008239B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239BF">
              <w:rPr>
                <w:sz w:val="32"/>
                <w:szCs w:val="32"/>
              </w:rPr>
              <w:t>Flexible meeting times</w:t>
            </w:r>
          </w:p>
          <w:p w14:paraId="38E3BA63" w14:textId="588B338B" w:rsidR="008239BF" w:rsidRDefault="00946ECC" w:rsidP="008239BF">
            <w:pPr>
              <w:pStyle w:val="ListParagraph"/>
              <w:numPr>
                <w:ilvl w:val="0"/>
                <w:numId w:val="2"/>
              </w:numPr>
              <w:rPr>
                <w:noProof/>
                <w:sz w:val="32"/>
                <w:szCs w:val="32"/>
              </w:rPr>
            </w:pPr>
            <w:r w:rsidRPr="008239BF">
              <w:rPr>
                <w:noProof/>
                <w:sz w:val="32"/>
                <w:szCs w:val="32"/>
              </w:rPr>
              <w:t>No TESTS!</w:t>
            </w:r>
          </w:p>
          <w:p w14:paraId="7478D90F" w14:textId="0EF15C4D" w:rsidR="008239BF" w:rsidRPr="008239BF" w:rsidRDefault="008239BF" w:rsidP="008239BF">
            <w:pPr>
              <w:pStyle w:val="ListParagraph"/>
              <w:numPr>
                <w:ilvl w:val="0"/>
                <w:numId w:val="2"/>
              </w:num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Intensive hands-on learning</w:t>
            </w:r>
          </w:p>
        </w:tc>
        <w:tc>
          <w:tcPr>
            <w:tcW w:w="3907" w:type="dxa"/>
          </w:tcPr>
          <w:p w14:paraId="6F1C5D2E" w14:textId="0AF01618" w:rsidR="008A757C" w:rsidRPr="00EF3012" w:rsidRDefault="00946ECC" w:rsidP="008239BF">
            <w:pPr>
              <w:rPr>
                <w:noProof/>
                <w:sz w:val="28"/>
                <w:szCs w:val="28"/>
              </w:rPr>
            </w:pPr>
            <w:r w:rsidRPr="00EF3012">
              <w:rPr>
                <w:noProof/>
                <w:sz w:val="28"/>
                <w:szCs w:val="28"/>
              </w:rPr>
              <w:t>Learn and implement diverse set of capabilities</w:t>
            </w:r>
            <w:r w:rsidR="00EF3012">
              <w:rPr>
                <w:noProof/>
                <w:sz w:val="28"/>
                <w:szCs w:val="28"/>
              </w:rPr>
              <w:t>:</w:t>
            </w:r>
          </w:p>
          <w:p w14:paraId="70AC8F59" w14:textId="28DC2801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System Engineering</w:t>
            </w:r>
          </w:p>
          <w:p w14:paraId="26EE1372" w14:textId="63E78135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Mechanical Design</w:t>
            </w:r>
          </w:p>
          <w:p w14:paraId="220957D0" w14:textId="3F41676C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3-D design and printing</w:t>
            </w:r>
          </w:p>
          <w:p w14:paraId="3F3E6E64" w14:textId="2D60BC86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Computer Vision </w:t>
            </w:r>
          </w:p>
          <w:p w14:paraId="20725FEB" w14:textId="17563915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  <w:sz w:val="20"/>
                <w:szCs w:val="20"/>
              </w:rPr>
            </w:pPr>
            <w:r w:rsidRPr="00EF3012">
              <w:rPr>
                <w:noProof/>
                <w:sz w:val="20"/>
                <w:szCs w:val="20"/>
              </w:rPr>
              <w:t>Object Detection</w:t>
            </w:r>
          </w:p>
          <w:p w14:paraId="61D89033" w14:textId="27AF1D2C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  <w:sz w:val="20"/>
                <w:szCs w:val="20"/>
              </w:rPr>
            </w:pPr>
            <w:r w:rsidRPr="00EF3012">
              <w:rPr>
                <w:noProof/>
                <w:sz w:val="20"/>
                <w:szCs w:val="20"/>
              </w:rPr>
              <w:t>Tracking</w:t>
            </w:r>
          </w:p>
          <w:p w14:paraId="03FEF116" w14:textId="281184D5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  <w:sz w:val="20"/>
                <w:szCs w:val="20"/>
              </w:rPr>
            </w:pPr>
            <w:r w:rsidRPr="00EF3012">
              <w:rPr>
                <w:noProof/>
                <w:sz w:val="20"/>
                <w:szCs w:val="20"/>
              </w:rPr>
              <w:t>Color filtering</w:t>
            </w:r>
          </w:p>
          <w:p w14:paraId="65155642" w14:textId="77777777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Finite state machines</w:t>
            </w:r>
          </w:p>
          <w:p w14:paraId="175B2CEC" w14:textId="77777777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Micro-controller programming</w:t>
            </w:r>
          </w:p>
          <w:p w14:paraId="5A8335B3" w14:textId="5D895A61" w:rsidR="00946ECC" w:rsidRDefault="00946ECC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C++/Python3</w:t>
            </w:r>
            <w:r w:rsidR="008239BF">
              <w:rPr>
                <w:noProof/>
              </w:rPr>
              <w:t>/Micropython</w:t>
            </w:r>
          </w:p>
          <w:p w14:paraId="76F35421" w14:textId="77777777" w:rsidR="00946ECC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Remote piloting</w:t>
            </w:r>
          </w:p>
          <w:p w14:paraId="72B33273" w14:textId="77777777" w:rsidR="00EF3012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Visual Odometry</w:t>
            </w:r>
          </w:p>
          <w:p w14:paraId="614C578C" w14:textId="77777777" w:rsidR="00EF3012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Pulse-Width Modulation</w:t>
            </w:r>
          </w:p>
          <w:p w14:paraId="6746AD7F" w14:textId="77777777" w:rsidR="00EF3012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Wireless networking techniques</w:t>
            </w:r>
          </w:p>
          <w:p w14:paraId="19DE1D96" w14:textId="77777777" w:rsidR="00EF3012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Kalman Filtering</w:t>
            </w:r>
          </w:p>
          <w:p w14:paraId="36592BDC" w14:textId="77777777" w:rsidR="00EF3012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Inertial Measurement </w:t>
            </w:r>
          </w:p>
          <w:p w14:paraId="40C9E719" w14:textId="77777777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  <w:sz w:val="20"/>
                <w:szCs w:val="20"/>
              </w:rPr>
            </w:pPr>
            <w:r w:rsidRPr="00EF3012">
              <w:rPr>
                <w:noProof/>
                <w:sz w:val="20"/>
                <w:szCs w:val="20"/>
              </w:rPr>
              <w:t>Accelerometer</w:t>
            </w:r>
          </w:p>
          <w:p w14:paraId="5842F2CD" w14:textId="380F6388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  <w:sz w:val="20"/>
                <w:szCs w:val="20"/>
              </w:rPr>
            </w:pPr>
            <w:r w:rsidRPr="00EF3012">
              <w:rPr>
                <w:noProof/>
                <w:sz w:val="20"/>
                <w:szCs w:val="20"/>
              </w:rPr>
              <w:t>Magnetometer</w:t>
            </w:r>
          </w:p>
          <w:p w14:paraId="6EAFD773" w14:textId="77777777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</w:rPr>
            </w:pPr>
            <w:r w:rsidRPr="00EF3012">
              <w:rPr>
                <w:noProof/>
                <w:sz w:val="20"/>
                <w:szCs w:val="20"/>
              </w:rPr>
              <w:t>Gyroscope</w:t>
            </w:r>
          </w:p>
          <w:p w14:paraId="452920E7" w14:textId="77777777" w:rsidR="00EF3012" w:rsidRDefault="00EF3012" w:rsidP="008239BF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EF3012">
              <w:rPr>
                <w:noProof/>
              </w:rPr>
              <w:t>Control Theory</w:t>
            </w:r>
          </w:p>
          <w:p w14:paraId="187B06E2" w14:textId="77777777" w:rsidR="00EF3012" w:rsidRPr="00EF3012" w:rsidRDefault="00EF3012" w:rsidP="008239BF">
            <w:pPr>
              <w:pStyle w:val="ListParagraph"/>
              <w:numPr>
                <w:ilvl w:val="1"/>
                <w:numId w:val="1"/>
              </w:numPr>
              <w:rPr>
                <w:noProof/>
                <w:sz w:val="20"/>
                <w:szCs w:val="20"/>
              </w:rPr>
            </w:pPr>
            <w:r w:rsidRPr="00EF3012">
              <w:rPr>
                <w:noProof/>
                <w:sz w:val="20"/>
                <w:szCs w:val="20"/>
              </w:rPr>
              <w:t>PID</w:t>
            </w:r>
          </w:p>
          <w:p w14:paraId="6754119D" w14:textId="77777777" w:rsidR="002340E1" w:rsidRPr="001F3328" w:rsidRDefault="00EF3012" w:rsidP="002340E1">
            <w:pPr>
              <w:pStyle w:val="ListParagraph"/>
              <w:numPr>
                <w:ilvl w:val="0"/>
                <w:numId w:val="1"/>
              </w:numPr>
              <w:rPr>
                <w:noProof/>
                <w:sz w:val="36"/>
                <w:szCs w:val="36"/>
              </w:rPr>
            </w:pPr>
            <w:r w:rsidRPr="001F3328">
              <w:rPr>
                <w:noProof/>
              </w:rPr>
              <w:t>Machine Learning</w:t>
            </w:r>
          </w:p>
          <w:p w14:paraId="431BC388" w14:textId="18C5E38D" w:rsidR="002340E1" w:rsidRPr="002340E1" w:rsidRDefault="002340E1" w:rsidP="002340E1">
            <w:pPr>
              <w:pStyle w:val="ListParagraph"/>
              <w:rPr>
                <w:noProof/>
              </w:rPr>
            </w:pPr>
          </w:p>
          <w:p w14:paraId="11EFE996" w14:textId="1F1B312E" w:rsidR="002340E1" w:rsidRPr="002340E1" w:rsidRDefault="002340E1" w:rsidP="002340E1">
            <w:pPr>
              <w:pStyle w:val="ListParagraph"/>
              <w:rPr>
                <w:noProof/>
              </w:rPr>
            </w:pPr>
          </w:p>
          <w:p w14:paraId="70BFBD63" w14:textId="700EB9D0" w:rsidR="00EF3012" w:rsidRDefault="00B32E2C" w:rsidP="002340E1">
            <w:pPr>
              <w:pStyle w:val="ListParagrap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F4C64ED" wp14:editId="5F2D446D">
                  <wp:simplePos x="0" y="0"/>
                  <wp:positionH relativeFrom="column">
                    <wp:posOffset>116506</wp:posOffset>
                  </wp:positionH>
                  <wp:positionV relativeFrom="paragraph">
                    <wp:posOffset>1649095</wp:posOffset>
                  </wp:positionV>
                  <wp:extent cx="2144127" cy="1612008"/>
                  <wp:effectExtent l="0" t="0" r="2540" b="1270"/>
                  <wp:wrapNone/>
                  <wp:docPr id="10" name="Picture 10" descr="A picture containing indoor, ce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indoor, ceil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27" cy="161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0E1">
              <w:rPr>
                <w:noProof/>
                <w:sz w:val="20"/>
                <w:szCs w:val="20"/>
              </w:rPr>
              <w:drawing>
                <wp:inline distT="0" distB="0" distL="0" distR="0" wp14:anchorId="227628CB" wp14:editId="12122951">
                  <wp:extent cx="2044326" cy="1533503"/>
                  <wp:effectExtent l="0" t="0" r="635" b="3810"/>
                  <wp:docPr id="9" name="Picture 9" descr="A picture containing indoor, ceiling, red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indoor, ceiling, red, ligh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21" cy="156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D3DE4" w14:textId="06C28902" w:rsidR="00807E80" w:rsidRDefault="00B32E2C"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5138388" wp14:editId="0356401A">
            <wp:simplePos x="0" y="0"/>
            <wp:positionH relativeFrom="column">
              <wp:posOffset>180340</wp:posOffset>
            </wp:positionH>
            <wp:positionV relativeFrom="paragraph">
              <wp:posOffset>8109585</wp:posOffset>
            </wp:positionV>
            <wp:extent cx="4523874" cy="848227"/>
            <wp:effectExtent l="0" t="0" r="0" b="3175"/>
            <wp:wrapNone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84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E80" w:rsidSect="00497E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360" w:bottom="432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AB61" w14:textId="77777777" w:rsidR="006744E8" w:rsidRDefault="006744E8" w:rsidP="003478AA">
      <w:pPr>
        <w:spacing w:before="0" w:after="0"/>
      </w:pPr>
      <w:r>
        <w:separator/>
      </w:r>
    </w:p>
  </w:endnote>
  <w:endnote w:type="continuationSeparator" w:id="0">
    <w:p w14:paraId="2A11FF8F" w14:textId="77777777" w:rsidR="006744E8" w:rsidRDefault="006744E8" w:rsidP="003478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CFD4" w14:textId="77777777" w:rsidR="001B333B" w:rsidRDefault="001B3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1F2E" w14:textId="77777777" w:rsidR="001B333B" w:rsidRDefault="001B3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B346" w14:textId="77777777" w:rsidR="001B333B" w:rsidRDefault="001B3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1019" w14:textId="77777777" w:rsidR="006744E8" w:rsidRDefault="006744E8" w:rsidP="003478AA">
      <w:pPr>
        <w:spacing w:before="0" w:after="0"/>
      </w:pPr>
      <w:r>
        <w:separator/>
      </w:r>
    </w:p>
  </w:footnote>
  <w:footnote w:type="continuationSeparator" w:id="0">
    <w:p w14:paraId="5A3D9E34" w14:textId="77777777" w:rsidR="006744E8" w:rsidRDefault="006744E8" w:rsidP="003478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6754" w14:textId="77777777" w:rsidR="00946ECC" w:rsidRDefault="00946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A9E" w14:textId="77777777" w:rsidR="00946ECC" w:rsidRDefault="00946E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01B0" w14:textId="77777777" w:rsidR="00946ECC" w:rsidRDefault="00946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24F"/>
    <w:multiLevelType w:val="hybridMultilevel"/>
    <w:tmpl w:val="06C0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DC0"/>
    <w:multiLevelType w:val="hybridMultilevel"/>
    <w:tmpl w:val="3C00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91"/>
    <w:rsid w:val="001B333B"/>
    <w:rsid w:val="001F3328"/>
    <w:rsid w:val="002340E1"/>
    <w:rsid w:val="00311D33"/>
    <w:rsid w:val="003478AA"/>
    <w:rsid w:val="00497EDA"/>
    <w:rsid w:val="00500932"/>
    <w:rsid w:val="005A5122"/>
    <w:rsid w:val="006744E8"/>
    <w:rsid w:val="00807E80"/>
    <w:rsid w:val="008239BF"/>
    <w:rsid w:val="008A757C"/>
    <w:rsid w:val="008C1C03"/>
    <w:rsid w:val="00946ECC"/>
    <w:rsid w:val="00AD09A1"/>
    <w:rsid w:val="00B32E2C"/>
    <w:rsid w:val="00CE0191"/>
    <w:rsid w:val="00CE70CF"/>
    <w:rsid w:val="00E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063E"/>
  <w15:chartTrackingRefBased/>
  <w15:docId w15:val="{BB681FE5-5504-5949-9629-4C476DDC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A5300F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8A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478AA"/>
    <w:rPr>
      <w:b/>
    </w:rPr>
  </w:style>
  <w:style w:type="paragraph" w:styleId="Footer">
    <w:name w:val="footer"/>
    <w:basedOn w:val="Normal"/>
    <w:link w:val="FooterChar"/>
    <w:uiPriority w:val="99"/>
    <w:unhideWhenUsed/>
    <w:rsid w:val="003478A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478AA"/>
    <w:rPr>
      <w:b/>
    </w:rPr>
  </w:style>
  <w:style w:type="paragraph" w:styleId="ListParagraph">
    <w:name w:val="List Paragraph"/>
    <w:basedOn w:val="Normal"/>
    <w:uiPriority w:val="34"/>
    <w:unhideWhenUsed/>
    <w:qFormat/>
    <w:rsid w:val="0094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ambarker/Library/Containers/com.microsoft.Word/Data/Library/Application%20Support/Microsoft/Office/16.0/DTS/en-US%7b608FD2CE-BAE2-1A4D-B56C-73EB0A14A412%7d/%7b51E541AA-B8DB-3842-9B54-30BFFE7A9734%7dtf10002087.dotx" TargetMode="External"/></Relationships>
</file>

<file path=word/theme/theme1.xml><?xml version="1.0" encoding="utf-8"?>
<a:theme xmlns:a="http://schemas.openxmlformats.org/drawingml/2006/main" name="For Sale Flyer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891</TotalTime>
  <Pages>1</Pages>
  <Words>107</Words>
  <Characters>752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Barker, Adam Peter</cp:lastModifiedBy>
  <cp:revision>3</cp:revision>
  <cp:lastPrinted>2022-01-13T21:52:00Z</cp:lastPrinted>
  <dcterms:created xsi:type="dcterms:W3CDTF">2022-01-13T21:48:00Z</dcterms:created>
  <dcterms:modified xsi:type="dcterms:W3CDTF">2022-01-14T12:45:00Z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